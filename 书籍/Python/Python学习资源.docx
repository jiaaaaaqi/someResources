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Python学习思维导图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链接：https://pan.baidu.com/s/13l5tqDB83rBi1qeflYwzjg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密码：7jha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Python入门教程完整版（懂中文就能学会）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http://yun.itheima.com/course/273.html?1804lcqqun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资料链接：https://pan.baidu.com/s/1gFpFL3ZmpD7ZpF4Syaupdw 密码：ko9l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8天深入理解python教程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http://yun.itheima.com/course/145.html?1804lcqqun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资料资料：https://pan.baidu.com/s/1kXcgZ8j 密码：mm2b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Python入门教程  https://pan.baidu.com/s/1eR9TJua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python网络爬虫第一天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https://pan.baidu.com/s/1c3ZDJhe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链接：https://pan.baidu.com/s/1jJt4cbs 密码：bp5n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python网络爬虫第二天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https://pan.baidu.com/s/1bqVCaYV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链接：https://pan.baidu.com/s/1htBjd1y 密码：wou9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Python之桌面应用开发新宠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https://pan.baidu.com/s/1i6cBgu5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链接：https://pan.baidu.com/s/1htYPC24 密码：ofwh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Python之云计算开发王者-20161013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http://yun.itheima.com/open/80.html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https://pan.baidu.com/s/1qZRNJeG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资料：https://pan.baidu.com/s/1jJHkBII 密码：dxci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Python之微信开发神器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https://pan.baidu.com/s/1qZauYgk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资料：https://pan.baidu.com/s/1ggGALDT 密码：t53u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Python之爬虫开发帝王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http://pan.baidu.com/s/1pLOHgyZ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链接：https://pan.baidu.com/s/1nw2RvKl 密码：dumi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python之利刃2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https://pan.baidu.com/s/1cNqtGE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资料：https://pan.baidu.com/s/1jJc9d8y 密码：s8qf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python之利刃1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https://pan.baidu.com/s/1cXzIQM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资料链接：https://pan.baidu.com/s/1smGqzSD 密码：jxl0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python之大数据开发奇兵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https://pan.baidu.com/s/1dGoo8yH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http://yun.itheima.com/open/78.html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资料：https://pan.baidu.com/s/1sna9k2D 密码：1sa0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网络爬虫-利用python实现爬取网页神技1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https://pan.baidu.com/s/1snqOBIt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12-16-python就业前景剖析-大道你们挤，我去吃螃蟹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http://yun.itheima.com/open/82.html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链接：https://pan.baidu.com/s/1ggytRSv 密码：79x3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2227B"/>
    <w:rsid w:val="17C2227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cast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2018-04-09T08:16:00Z</dcterms:created>
  <dc:creator>itcast</dc:creator>
  <cp:lastModifiedBy>itcast</cp:lastModifiedBy>
  <dcterms:modified xsi:type="dcterms:W3CDTF">2018-04-09T09:25:00Z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